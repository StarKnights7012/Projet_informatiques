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00000"/>
          <w:sz w:val="23"/>
        </w:rPr>
        <w:alias w:val="Nom du C.V."/>
        <w:tag w:val="Nom du C.V."/>
        <w:id w:val="1517890734"/>
        <w:placeholder>
          <w:docPart w:val="6A325BC65F47457BAB43181A86F7E60C"/>
        </w:placeholder>
        <w:docPartList>
          <w:docPartGallery w:val="Quick Parts"/>
          <w:docPartCategory w:val=" Nom du C.V."/>
        </w:docPartList>
      </w:sdtPr>
      <w:sdtEndPr/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419"/>
            <w:gridCol w:w="8048"/>
          </w:tblGrid>
          <w:tr w:rsidR="0085493C" w14:paraId="14B9CE96" w14:textId="77777777">
            <w:trPr>
              <w:trHeight w:val="648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14:paraId="57333661" w14:textId="48370D94" w:rsidR="0085493C" w:rsidRDefault="00202CD3">
                <w:pPr>
                  <w:pStyle w:val="Nom"/>
                  <w:spacing w:line="240" w:lineRule="auto"/>
                </w:pPr>
                <w:r>
                  <w:rPr>
                    <w:color w:val="000000"/>
                    <w:sz w:val="23"/>
                  </w:rPr>
                  <w:t>C</w:t>
                </w:r>
                <w:r w:rsidR="00C26708">
                  <w:rPr>
                    <w:color w:val="000000"/>
                    <w:sz w:val="23"/>
                  </w:rPr>
                  <w:t>URRICULUM VITAE</w:t>
                </w:r>
                <w:bookmarkStart w:id="0" w:name="_GoBack"/>
                <w:bookmarkEnd w:id="0"/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14:paraId="62BA00B3" w14:textId="77777777" w:rsidR="0085493C" w:rsidRDefault="00623D54">
                <w:pPr>
                  <w:pStyle w:val="Nom"/>
                  <w:spacing w:line="240" w:lineRule="auto"/>
                </w:pPr>
                <w:sdt>
                  <w:sdtPr>
                    <w:id w:val="169066309"/>
                    <w:placeholder>
                      <w:docPart w:val="FB4C8701444F4D66BB2DDBD8BCDDBE8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2778FA">
                      <w:t>Riso Samuel</w:t>
                    </w:r>
                  </w:sdtContent>
                </w:sdt>
              </w:p>
            </w:tc>
          </w:tr>
          <w:tr w:rsidR="0085493C" w14:paraId="7BFA072D" w14:textId="77777777">
            <w:trPr>
              <w:trHeight w:val="144"/>
              <w:jc w:val="center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Date"/>
                  <w:id w:val="393094403"/>
                  <w:placeholder>
                    <w:docPart w:val="C14BFD874FB84BFFBB5BB5D337363E0C"/>
                  </w:placeholder>
                  <w:date w:fullDate="1996-01-0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37371820" w14:textId="77777777" w:rsidR="0085493C" w:rsidRDefault="002778FA">
                    <w:pPr>
                      <w:pStyle w:val="Date"/>
                      <w:framePr w:wrap="auto" w:hAnchor="text" w:xAlign="left" w:yAlign="inline"/>
                      <w:suppressOverlap w:val="0"/>
                    </w:pPr>
                    <w:r>
                      <w:rPr>
                        <w:lang w:val="fr-FR"/>
                      </w:rPr>
                      <w:t>03/01/1996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14:paraId="57A54FFA" w14:textId="013879DA" w:rsidR="0085493C" w:rsidRDefault="0085493C">
                <w:pPr>
                  <w:spacing w:after="0"/>
                </w:pPr>
              </w:p>
            </w:tc>
          </w:tr>
          <w:tr w:rsidR="0085493C" w14:paraId="36583EE8" w14:textId="77777777">
            <w:trPr>
              <w:trHeight w:val="257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41F255FD" w14:textId="77777777" w:rsidR="0085493C" w:rsidRDefault="002778FA">
                <w:pPr>
                  <w:spacing w:after="0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1FBDBB95" wp14:editId="3E5C8AFB">
                      <wp:extent cx="1002487" cy="1362075"/>
                      <wp:effectExtent l="0" t="0" r="7620" b="0"/>
                      <wp:docPr id="2" name="Imag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50448" t="2446" r="21422" b="296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02487" cy="1362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14:paraId="08D9A281" w14:textId="77777777" w:rsidR="0085493C" w:rsidRDefault="002778FA">
                <w:pPr>
                  <w:pStyle w:val="Adressedelexpditeur0"/>
                </w:pPr>
                <w:r>
                  <w:t>Rue Lloyd George 8, 7012 Jemappes</w:t>
                </w:r>
                <w:r w:rsidR="00623D54">
                  <w:br/>
                </w:r>
                <w:r>
                  <w:t>0474 62 64 51</w:t>
                </w:r>
                <w:r w:rsidR="00623D54">
                  <w:br/>
                </w:r>
                <w:r>
                  <w:t>s</w:t>
                </w:r>
                <w:r w:rsidRPr="002778FA">
                  <w:rPr>
                    <w:b/>
                  </w:rPr>
                  <w:t>.</w:t>
                </w:r>
                <w:r>
                  <w:t>riso</w:t>
                </w:r>
                <w:r w:rsidRPr="002778FA">
                  <w:rPr>
                    <w:b/>
                  </w:rPr>
                  <w:t>.</w:t>
                </w:r>
                <w:r>
                  <w:t>2014@gmail</w:t>
                </w:r>
                <w:r w:rsidRPr="002778FA">
                  <w:rPr>
                    <w:b/>
                  </w:rPr>
                  <w:t>.</w:t>
                </w:r>
                <w:r>
                  <w:t>com</w:t>
                </w:r>
              </w:p>
              <w:p w14:paraId="6FDDC1E1" w14:textId="7C53381B" w:rsidR="0085493C" w:rsidRPr="00AD08E9" w:rsidRDefault="00742A13">
                <w:pPr>
                  <w:pStyle w:val="Adressedelexpditeur0"/>
                </w:pPr>
                <w:r>
                  <w:t xml:space="preserve">Site WEB : </w:t>
                </w:r>
                <w:hyperlink r:id="rId11" w:history="1">
                  <w:r w:rsidRPr="00AD08E9">
                    <w:rPr>
                      <w:rStyle w:val="Lienhypertexte"/>
                      <w:color w:val="auto"/>
                    </w:rPr>
                    <w:t>https://stark</w:t>
                  </w:r>
                  <w:r w:rsidRPr="00AD08E9">
                    <w:rPr>
                      <w:rStyle w:val="Lienhypertexte"/>
                      <w:color w:val="auto"/>
                    </w:rPr>
                    <w:t>n</w:t>
                  </w:r>
                  <w:r w:rsidRPr="00AD08E9">
                    <w:rPr>
                      <w:rStyle w:val="Lienhypertexte"/>
                      <w:color w:val="auto"/>
                    </w:rPr>
                    <w:t>ights7012.github.io/Projet_informatiques/</w:t>
                  </w:r>
                </w:hyperlink>
              </w:p>
              <w:p w14:paraId="203BEF4E" w14:textId="0E6421B8" w:rsidR="00742A13" w:rsidRDefault="00742A13">
                <w:pPr>
                  <w:pStyle w:val="Adressedelexpditeur0"/>
                </w:pPr>
                <w:r w:rsidRPr="00AD08E9">
                  <w:t xml:space="preserve">DEPOTS GITHUB : </w:t>
                </w:r>
                <w:hyperlink r:id="rId12" w:history="1">
                  <w:r w:rsidRPr="00AD08E9">
                    <w:rPr>
                      <w:rStyle w:val="Lienhypertexte"/>
                      <w:color w:val="auto"/>
                    </w:rPr>
                    <w:t>https://github.com/StarKnights</w:t>
                  </w:r>
                  <w:r w:rsidRPr="00AD08E9">
                    <w:rPr>
                      <w:rStyle w:val="Lienhypertexte"/>
                      <w:color w:val="auto"/>
                    </w:rPr>
                    <w:t>7</w:t>
                  </w:r>
                  <w:r w:rsidRPr="00AD08E9">
                    <w:rPr>
                      <w:rStyle w:val="Lienhypertexte"/>
                      <w:color w:val="auto"/>
                    </w:rPr>
                    <w:t>012/Projet_informatiques/</w:t>
                  </w:r>
                </w:hyperlink>
                <w:r w:rsidRPr="00AD08E9">
                  <w:t xml:space="preserve"> </w:t>
                </w:r>
              </w:p>
            </w:tc>
          </w:tr>
        </w:tbl>
        <w:p w14:paraId="72720D44" w14:textId="77777777" w:rsidR="0085493C" w:rsidRDefault="00623D54" w:rsidP="00AB739D">
          <w:pPr>
            <w:spacing w:after="0"/>
          </w:pPr>
        </w:p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51"/>
        <w:gridCol w:w="8008"/>
      </w:tblGrid>
      <w:tr w:rsidR="0085493C" w14:paraId="13B67E5D" w14:textId="77777777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73D261" w14:textId="77777777" w:rsidR="0085493C" w:rsidRDefault="0085493C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12175C" w14:textId="0A663025" w:rsidR="0085493C" w:rsidRDefault="00AB739D" w:rsidP="00AB739D">
            <w:pPr>
              <w:pStyle w:val="Section"/>
              <w:spacing w:before="0" w:after="0"/>
            </w:pPr>
            <w:r>
              <w:rPr>
                <w:lang w:val="fr-FR"/>
              </w:rPr>
              <w:t>•</w:t>
            </w:r>
            <w:r w:rsidR="00623D54">
              <w:rPr>
                <w:lang w:val="fr-FR"/>
              </w:rPr>
              <w:t>Cursus</w:t>
            </w:r>
          </w:p>
          <w:p w14:paraId="5116C371" w14:textId="3A519695" w:rsidR="0085493C" w:rsidRDefault="00961A1C">
            <w:pPr>
              <w:pStyle w:val="Sous-section"/>
              <w:spacing w:after="0" w:line="240" w:lineRule="auto"/>
            </w:pPr>
            <w:r>
              <w:t>Institut Saint-Ferdinand (Jemappes)</w:t>
            </w:r>
          </w:p>
          <w:p w14:paraId="7154A788" w14:textId="16558C88" w:rsidR="0085493C" w:rsidRDefault="00A5187A">
            <w:pPr>
              <w:pStyle w:val="Listepuces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 xml:space="preserve">2008 - </w:t>
            </w:r>
            <w:r w:rsidR="00961A1C">
              <w:t>2014 – Etudes secondaires, options : mathématiques-informatiques</w:t>
            </w:r>
          </w:p>
          <w:p w14:paraId="57ABFFF2" w14:textId="2137D93B" w:rsidR="0085493C" w:rsidRDefault="00961A1C">
            <w:pPr>
              <w:pStyle w:val="Listepuces"/>
              <w:numPr>
                <w:ilvl w:val="0"/>
                <w:numId w:val="0"/>
              </w:numPr>
              <w:spacing w:after="0" w:line="240" w:lineRule="auto"/>
            </w:pPr>
            <w:r>
              <w:t>Obtention du CESS</w:t>
            </w:r>
          </w:p>
          <w:p w14:paraId="76956A40" w14:textId="2EC18349" w:rsidR="00660219" w:rsidRDefault="00660219">
            <w:pPr>
              <w:pStyle w:val="Listepuces"/>
              <w:numPr>
                <w:ilvl w:val="0"/>
                <w:numId w:val="0"/>
              </w:numPr>
              <w:spacing w:after="0" w:line="240" w:lineRule="auto"/>
            </w:pPr>
          </w:p>
          <w:p w14:paraId="3135C0E9" w14:textId="0FD6BDCD" w:rsidR="00660219" w:rsidRDefault="00660219" w:rsidP="00660219">
            <w:pPr>
              <w:pStyle w:val="Sous-section"/>
              <w:spacing w:after="0" w:line="240" w:lineRule="auto"/>
            </w:pPr>
            <w:r>
              <w:t>Haute Ecole en Hainaut</w:t>
            </w:r>
            <w:r>
              <w:t xml:space="preserve"> (</w:t>
            </w:r>
            <w:r>
              <w:t>Mons</w:t>
            </w:r>
            <w:r>
              <w:t>)</w:t>
            </w:r>
          </w:p>
          <w:p w14:paraId="42864735" w14:textId="5AE8A71C" w:rsidR="00660219" w:rsidRDefault="00660219" w:rsidP="00660219">
            <w:pPr>
              <w:pStyle w:val="Listepuces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2</w:t>
            </w:r>
            <w:r>
              <w:t>01</w:t>
            </w:r>
            <w:r w:rsidR="00A5187A">
              <w:t>4 - …</w:t>
            </w:r>
            <w:r>
              <w:t xml:space="preserve"> – Etudes </w:t>
            </w:r>
            <w:r>
              <w:t>supérieures, Informatiques et Systèmes : Finalité réseaux et télécommunications</w:t>
            </w:r>
          </w:p>
          <w:p w14:paraId="3466A18F" w14:textId="23881225" w:rsidR="00660219" w:rsidRDefault="00660219" w:rsidP="00A5187A">
            <w:pPr>
              <w:pStyle w:val="Listepuces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Obtention du diplôme (En cours)</w:t>
            </w:r>
          </w:p>
          <w:p w14:paraId="7C86C459" w14:textId="0D51BD75" w:rsidR="0085493C" w:rsidRDefault="00AB739D" w:rsidP="00AB739D">
            <w:pPr>
              <w:pStyle w:val="Section"/>
              <w:spacing w:before="300" w:after="0"/>
            </w:pPr>
            <w:r>
              <w:rPr>
                <w:lang w:val="fr-FR"/>
              </w:rPr>
              <w:t>•</w:t>
            </w:r>
            <w:r w:rsidR="00623D54">
              <w:rPr>
                <w:lang w:val="fr-FR"/>
              </w:rPr>
              <w:t>expérience</w:t>
            </w:r>
          </w:p>
          <w:p w14:paraId="59277794" w14:textId="2048C3E7" w:rsidR="0085493C" w:rsidRDefault="00FB3CD5">
            <w:pPr>
              <w:pStyle w:val="Sous-section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kern w:val="0"/>
                <w14:ligatures w14:val="none"/>
              </w:rPr>
              <w:t>Bénévole</w:t>
            </w:r>
            <w:r w:rsidR="00623D54">
              <w:rPr>
                <w:b w:val="0"/>
                <w:bCs/>
                <w:lang w:val="fr-FR"/>
              </w:rPr>
              <w:t xml:space="preserve"> | </w:t>
            </w:r>
            <w:sdt>
              <w:sdtPr>
                <w:id w:val="326177524"/>
                <w:placeholder>
                  <w:docPart w:val="1B9FEFD4B5B540038388A940C5B29CFE"/>
                </w:placeholder>
              </w:sdtPr>
              <w:sdtEndPr/>
              <w:sdtContent>
                <w:r>
                  <w:t>Haute Ecole en Hainaut</w:t>
                </w:r>
              </w:sdtContent>
            </w:sdt>
          </w:p>
          <w:p w14:paraId="5A233C4F" w14:textId="1AAACEF3" w:rsidR="0085493C" w:rsidRDefault="00FB3CD5">
            <w:pPr>
              <w:spacing w:after="0" w:line="240" w:lineRule="auto"/>
            </w:pPr>
            <w:r>
              <w:t>2015</w:t>
            </w:r>
            <w:r w:rsidR="00623D54">
              <w:rPr>
                <w:lang w:val="fr-FR"/>
              </w:rPr>
              <w:t xml:space="preserve"> - </w:t>
            </w:r>
            <w:r>
              <w:t>…</w:t>
            </w:r>
          </w:p>
          <w:p w14:paraId="5991CB34" w14:textId="5DDBA031" w:rsidR="00FB3CD5" w:rsidRDefault="00FB3CD5">
            <w:pPr>
              <w:pStyle w:val="Listepuces"/>
              <w:numPr>
                <w:ilvl w:val="0"/>
                <w:numId w:val="0"/>
              </w:numPr>
              <w:spacing w:after="0" w:line="240" w:lineRule="auto"/>
            </w:pPr>
            <w:r>
              <w:t>Aide aux étudiants (tutorat)</w:t>
            </w:r>
          </w:p>
          <w:p w14:paraId="4D9D662B" w14:textId="77777777" w:rsidR="007426E1" w:rsidRDefault="007426E1">
            <w:pPr>
              <w:pStyle w:val="Listepuces"/>
              <w:numPr>
                <w:ilvl w:val="0"/>
                <w:numId w:val="0"/>
              </w:numPr>
              <w:spacing w:after="0" w:line="240" w:lineRule="auto"/>
            </w:pPr>
          </w:p>
          <w:p w14:paraId="76B2EA30" w14:textId="1C62EEEA" w:rsidR="00FB3CD5" w:rsidRDefault="00FB3CD5" w:rsidP="00FB3CD5">
            <w:pPr>
              <w:pStyle w:val="Sous-section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kern w:val="0"/>
                <w14:ligatures w14:val="none"/>
              </w:rPr>
              <w:t>Jobiste</w:t>
            </w:r>
            <w:r>
              <w:rPr>
                <w:b w:val="0"/>
                <w:bCs/>
                <w:lang w:val="fr-FR"/>
              </w:rPr>
              <w:t xml:space="preserve"> | </w:t>
            </w:r>
            <w:sdt>
              <w:sdtPr>
                <w:id w:val="-53240940"/>
                <w:placeholder>
                  <w:docPart w:val="B99FA1DBDF504C6A8D7B163E35ABE20C"/>
                </w:placeholder>
              </w:sdtPr>
              <w:sdtContent>
                <w:r>
                  <w:t>CHR Mons (Saint-Joseph)</w:t>
                </w:r>
              </w:sdtContent>
            </w:sdt>
          </w:p>
          <w:p w14:paraId="48CF1A64" w14:textId="718BEA49" w:rsidR="00FB3CD5" w:rsidRDefault="00FB3CD5" w:rsidP="00FB3CD5">
            <w:pPr>
              <w:spacing w:after="0" w:line="240" w:lineRule="auto"/>
            </w:pPr>
            <w:r>
              <w:t>2016 (Eté)</w:t>
            </w:r>
          </w:p>
          <w:p w14:paraId="1EB56C05" w14:textId="7FDE637F" w:rsidR="007426E1" w:rsidRDefault="00FB3CD5">
            <w:pPr>
              <w:pStyle w:val="Listepuces"/>
              <w:numPr>
                <w:ilvl w:val="0"/>
                <w:numId w:val="0"/>
              </w:numPr>
              <w:spacing w:after="0" w:line="240" w:lineRule="auto"/>
            </w:pPr>
            <w:r>
              <w:t>Distribution de médicaments, …</w:t>
            </w:r>
          </w:p>
          <w:p w14:paraId="66FF6462" w14:textId="18F30588" w:rsidR="00AB739D" w:rsidRPr="00313EC9" w:rsidRDefault="00AB739D" w:rsidP="00AB739D">
            <w:pPr>
              <w:pStyle w:val="Section"/>
              <w:spacing w:before="300" w:after="0"/>
              <w:rPr>
                <w:lang w:val="fr-FR"/>
              </w:rPr>
            </w:pPr>
            <w:r>
              <w:rPr>
                <w:lang w:val="fr-FR"/>
              </w:rPr>
              <w:t>•LANGUES</w:t>
            </w:r>
          </w:p>
          <w:p w14:paraId="7D182603" w14:textId="7CF3EDB7" w:rsidR="007426E1" w:rsidRDefault="00AB739D">
            <w:pPr>
              <w:pStyle w:val="Listepuces"/>
              <w:numPr>
                <w:ilvl w:val="0"/>
                <w:numId w:val="0"/>
              </w:numPr>
              <w:spacing w:after="0" w:line="240" w:lineRule="auto"/>
            </w:pPr>
            <w:r>
              <w:t>FRANÇAIS – Langue maternel</w:t>
            </w:r>
          </w:p>
          <w:p w14:paraId="34F38037" w14:textId="366F2285" w:rsidR="00AB739D" w:rsidRDefault="00AB739D">
            <w:pPr>
              <w:pStyle w:val="Listepuces"/>
              <w:numPr>
                <w:ilvl w:val="0"/>
                <w:numId w:val="0"/>
              </w:numPr>
              <w:spacing w:after="0" w:line="240" w:lineRule="auto"/>
            </w:pPr>
            <w:r>
              <w:t>ANGLAIS – Niveau scolaire</w:t>
            </w:r>
          </w:p>
          <w:p w14:paraId="608C1484" w14:textId="2A78BAE1" w:rsidR="00AB739D" w:rsidRDefault="00AB739D">
            <w:pPr>
              <w:pStyle w:val="Listepuces"/>
              <w:numPr>
                <w:ilvl w:val="0"/>
                <w:numId w:val="0"/>
              </w:numPr>
              <w:spacing w:after="0" w:line="240" w:lineRule="auto"/>
            </w:pPr>
            <w:r>
              <w:t>NEERLANDAIS – Niveau scolaire</w:t>
            </w:r>
          </w:p>
          <w:p w14:paraId="02D52E0D" w14:textId="3E27DF24" w:rsidR="00313EC9" w:rsidRPr="00313EC9" w:rsidRDefault="00AB739D" w:rsidP="00AB739D">
            <w:pPr>
              <w:pStyle w:val="Section"/>
              <w:spacing w:before="300" w:after="0"/>
              <w:rPr>
                <w:lang w:val="fr-FR"/>
              </w:rPr>
            </w:pPr>
            <w:r>
              <w:rPr>
                <w:lang w:val="fr-FR"/>
              </w:rPr>
              <w:t>•</w:t>
            </w:r>
            <w:r w:rsidR="00742A13">
              <w:rPr>
                <w:lang w:val="fr-FR"/>
              </w:rPr>
              <w:t>Connaissances informatiques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01"/>
              <w:gridCol w:w="3260"/>
            </w:tblGrid>
            <w:tr w:rsidR="00750E38" w14:paraId="1E8B991A" w14:textId="77777777" w:rsidTr="00313EC9">
              <w:tc>
                <w:tcPr>
                  <w:tcW w:w="4001" w:type="dxa"/>
                </w:tcPr>
                <w:p w14:paraId="4C03FDAD" w14:textId="20AFBC13" w:rsidR="00750E38" w:rsidRPr="00750E38" w:rsidRDefault="00750E38" w:rsidP="00750E38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C</w:t>
                  </w:r>
                </w:p>
              </w:tc>
              <w:tc>
                <w:tcPr>
                  <w:tcW w:w="3260" w:type="dxa"/>
                </w:tcPr>
                <w:p w14:paraId="5027B65B" w14:textId="167A650F" w:rsidR="00750E38" w:rsidRDefault="00750E38" w:rsidP="00750E38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HTML</w:t>
                  </w:r>
                </w:p>
              </w:tc>
            </w:tr>
            <w:tr w:rsidR="00750E38" w14:paraId="24556D4E" w14:textId="77777777" w:rsidTr="00313EC9">
              <w:tc>
                <w:tcPr>
                  <w:tcW w:w="4001" w:type="dxa"/>
                </w:tcPr>
                <w:p w14:paraId="6C7D3E54" w14:textId="2D975974" w:rsidR="00750E38" w:rsidRPr="00750E38" w:rsidRDefault="00750E38" w:rsidP="00750E38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C#</w:t>
                  </w:r>
                </w:p>
              </w:tc>
              <w:tc>
                <w:tcPr>
                  <w:tcW w:w="3260" w:type="dxa"/>
                </w:tcPr>
                <w:p w14:paraId="1BCD0C16" w14:textId="72404C55" w:rsidR="00750E38" w:rsidRDefault="00750E38" w:rsidP="00750E38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CSS</w:t>
                  </w:r>
                </w:p>
              </w:tc>
            </w:tr>
            <w:tr w:rsidR="00750E38" w14:paraId="43D8456C" w14:textId="77777777" w:rsidTr="00313EC9">
              <w:tc>
                <w:tcPr>
                  <w:tcW w:w="4001" w:type="dxa"/>
                </w:tcPr>
                <w:p w14:paraId="156F7B87" w14:textId="0575B911" w:rsidR="00750E38" w:rsidRPr="00750E38" w:rsidRDefault="00750E38" w:rsidP="00750E38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JAVA</w:t>
                  </w:r>
                </w:p>
              </w:tc>
              <w:tc>
                <w:tcPr>
                  <w:tcW w:w="3260" w:type="dxa"/>
                </w:tcPr>
                <w:p w14:paraId="70E2B21F" w14:textId="76F3E178" w:rsidR="00750E38" w:rsidRDefault="00750E38" w:rsidP="00750E38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JAVASCRIPT</w:t>
                  </w:r>
                </w:p>
              </w:tc>
            </w:tr>
            <w:tr w:rsidR="00750E38" w14:paraId="0CA08EBC" w14:textId="77777777" w:rsidTr="00313EC9">
              <w:tc>
                <w:tcPr>
                  <w:tcW w:w="4001" w:type="dxa"/>
                </w:tcPr>
                <w:p w14:paraId="4F271223" w14:textId="0D495255" w:rsidR="00750E38" w:rsidRPr="00750E38" w:rsidRDefault="00750E38" w:rsidP="00750E38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PASCAL</w:t>
                  </w:r>
                </w:p>
              </w:tc>
              <w:tc>
                <w:tcPr>
                  <w:tcW w:w="3260" w:type="dxa"/>
                </w:tcPr>
                <w:p w14:paraId="28EFA52E" w14:textId="40D013DD" w:rsidR="00750E38" w:rsidRDefault="00750E38" w:rsidP="00750E38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JQUERY</w:t>
                  </w:r>
                </w:p>
              </w:tc>
            </w:tr>
            <w:tr w:rsidR="00750E38" w14:paraId="4EEF4D42" w14:textId="77777777" w:rsidTr="00313EC9">
              <w:tc>
                <w:tcPr>
                  <w:tcW w:w="4001" w:type="dxa"/>
                </w:tcPr>
                <w:p w14:paraId="471C988B" w14:textId="0A1AAF36" w:rsidR="00750E38" w:rsidRDefault="00750E38" w:rsidP="00750E38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DELPHI</w:t>
                  </w:r>
                </w:p>
              </w:tc>
              <w:tc>
                <w:tcPr>
                  <w:tcW w:w="3260" w:type="dxa"/>
                </w:tcPr>
                <w:p w14:paraId="2F14E058" w14:textId="0D0E9801" w:rsidR="00750E38" w:rsidRDefault="00750E38" w:rsidP="00750E38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XML</w:t>
                  </w:r>
                </w:p>
              </w:tc>
            </w:tr>
            <w:tr w:rsidR="00750E38" w14:paraId="7C383A3B" w14:textId="77777777" w:rsidTr="00313EC9">
              <w:tc>
                <w:tcPr>
                  <w:tcW w:w="4001" w:type="dxa"/>
                </w:tcPr>
                <w:p w14:paraId="6C8DA763" w14:textId="035182F5" w:rsidR="00750E38" w:rsidRDefault="00750E38" w:rsidP="00750E38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PYTHON</w:t>
                  </w:r>
                </w:p>
              </w:tc>
              <w:tc>
                <w:tcPr>
                  <w:tcW w:w="3260" w:type="dxa"/>
                </w:tcPr>
                <w:p w14:paraId="115B722F" w14:textId="0AFF7028" w:rsidR="00750E38" w:rsidRDefault="00750E38" w:rsidP="00750E38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MYSQL</w:t>
                  </w:r>
                </w:p>
              </w:tc>
            </w:tr>
            <w:tr w:rsidR="00750E38" w14:paraId="45F12D37" w14:textId="77777777" w:rsidTr="00313EC9">
              <w:tc>
                <w:tcPr>
                  <w:tcW w:w="4001" w:type="dxa"/>
                </w:tcPr>
                <w:p w14:paraId="0791C155" w14:textId="4E474F08" w:rsidR="00750E38" w:rsidRDefault="00750E38" w:rsidP="00750E38">
                  <w:pPr>
                    <w:pStyle w:val="Listepuces"/>
                    <w:numPr>
                      <w:ilvl w:val="0"/>
                      <w:numId w:val="0"/>
                    </w:numPr>
                    <w:spacing w:after="0" w:line="240" w:lineRule="auto"/>
                    <w:ind w:left="720"/>
                  </w:pPr>
                </w:p>
              </w:tc>
              <w:tc>
                <w:tcPr>
                  <w:tcW w:w="3260" w:type="dxa"/>
                </w:tcPr>
                <w:p w14:paraId="7DB28DA7" w14:textId="77777777" w:rsidR="00750E38" w:rsidRDefault="00750E38">
                  <w:pPr>
                    <w:pStyle w:val="Listepuces"/>
                    <w:numPr>
                      <w:ilvl w:val="0"/>
                      <w:numId w:val="0"/>
                    </w:numPr>
                    <w:spacing w:after="0" w:line="240" w:lineRule="auto"/>
                  </w:pPr>
                </w:p>
              </w:tc>
            </w:tr>
            <w:tr w:rsidR="00750E38" w14:paraId="0EFDD122" w14:textId="77777777" w:rsidTr="00313EC9">
              <w:tc>
                <w:tcPr>
                  <w:tcW w:w="4001" w:type="dxa"/>
                </w:tcPr>
                <w:p w14:paraId="11F8AD9A" w14:textId="6466F657" w:rsidR="00750E38" w:rsidRDefault="00750E38" w:rsidP="00750E38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CISCO</w:t>
                  </w:r>
                </w:p>
              </w:tc>
              <w:tc>
                <w:tcPr>
                  <w:tcW w:w="3260" w:type="dxa"/>
                </w:tcPr>
                <w:p w14:paraId="0C28A991" w14:textId="0C933D29" w:rsidR="00750E38" w:rsidRPr="00750E38" w:rsidRDefault="00750E38" w:rsidP="00750E38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WORD</w:t>
                  </w:r>
                </w:p>
              </w:tc>
            </w:tr>
            <w:tr w:rsidR="00750E38" w14:paraId="3AB519A3" w14:textId="77777777" w:rsidTr="00313EC9">
              <w:tc>
                <w:tcPr>
                  <w:tcW w:w="4001" w:type="dxa"/>
                </w:tcPr>
                <w:p w14:paraId="61973C3C" w14:textId="6DCF0BF0" w:rsidR="00750E38" w:rsidRDefault="00750E38" w:rsidP="00750E38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WINDOWS SERVER</w:t>
                  </w:r>
                </w:p>
              </w:tc>
              <w:tc>
                <w:tcPr>
                  <w:tcW w:w="3260" w:type="dxa"/>
                </w:tcPr>
                <w:p w14:paraId="01EEA178" w14:textId="0FF7404F" w:rsidR="00750E38" w:rsidRDefault="00750E38" w:rsidP="00750E38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EXCEL</w:t>
                  </w:r>
                </w:p>
              </w:tc>
            </w:tr>
            <w:tr w:rsidR="00750E38" w14:paraId="0121FB61" w14:textId="77777777" w:rsidTr="00313EC9">
              <w:tc>
                <w:tcPr>
                  <w:tcW w:w="4001" w:type="dxa"/>
                </w:tcPr>
                <w:p w14:paraId="32BDAA58" w14:textId="3F0F937B" w:rsidR="00750E38" w:rsidRDefault="00750E38" w:rsidP="00750E38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LINUX</w:t>
                  </w:r>
                </w:p>
              </w:tc>
              <w:tc>
                <w:tcPr>
                  <w:tcW w:w="3260" w:type="dxa"/>
                </w:tcPr>
                <w:p w14:paraId="313CB614" w14:textId="704969CC" w:rsidR="00750E38" w:rsidRDefault="00750E38" w:rsidP="00750E38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ACCESS</w:t>
                  </w:r>
                </w:p>
              </w:tc>
            </w:tr>
            <w:tr w:rsidR="00750E38" w14:paraId="1EFEF685" w14:textId="77777777" w:rsidTr="00313EC9">
              <w:tc>
                <w:tcPr>
                  <w:tcW w:w="4001" w:type="dxa"/>
                </w:tcPr>
                <w:p w14:paraId="5007A709" w14:textId="1A4FBE82" w:rsidR="00750E38" w:rsidRDefault="00750E38" w:rsidP="00750E38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PACKET TRACERS</w:t>
                  </w:r>
                </w:p>
              </w:tc>
              <w:tc>
                <w:tcPr>
                  <w:tcW w:w="3260" w:type="dxa"/>
                </w:tcPr>
                <w:p w14:paraId="509FD6C4" w14:textId="261AAC24" w:rsidR="00750E38" w:rsidRDefault="00750E38" w:rsidP="00750E38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LIBRE OFFICE …</w:t>
                  </w:r>
                </w:p>
              </w:tc>
            </w:tr>
          </w:tbl>
          <w:p w14:paraId="1052EDA8" w14:textId="20FF16C4" w:rsidR="00313EC9" w:rsidRDefault="00AB739D" w:rsidP="00AB739D">
            <w:pPr>
              <w:pStyle w:val="Section"/>
              <w:spacing w:before="300" w:after="0"/>
              <w:rPr>
                <w:lang w:val="fr-FR"/>
              </w:rPr>
            </w:pPr>
            <w:r>
              <w:rPr>
                <w:lang w:val="fr-FR"/>
              </w:rPr>
              <w:t>•</w:t>
            </w:r>
            <w:r w:rsidR="00313EC9">
              <w:rPr>
                <w:lang w:val="fr-FR"/>
              </w:rPr>
              <w:t>QUALITES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93"/>
              <w:gridCol w:w="3885"/>
            </w:tblGrid>
            <w:tr w:rsidR="00313EC9" w14:paraId="1055BF6A" w14:textId="77777777" w:rsidTr="00313EC9">
              <w:tc>
                <w:tcPr>
                  <w:tcW w:w="3966" w:type="dxa"/>
                </w:tcPr>
                <w:p w14:paraId="5873F5C2" w14:textId="77777777" w:rsidR="00313EC9" w:rsidRDefault="00313EC9" w:rsidP="00313EC9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Motivation</w:t>
                  </w:r>
                </w:p>
              </w:tc>
              <w:tc>
                <w:tcPr>
                  <w:tcW w:w="3967" w:type="dxa"/>
                </w:tcPr>
                <w:p w14:paraId="73A8085D" w14:textId="77777777" w:rsidR="00313EC9" w:rsidRDefault="00313EC9" w:rsidP="00313EC9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Envie d’apprendre</w:t>
                  </w:r>
                </w:p>
              </w:tc>
            </w:tr>
            <w:tr w:rsidR="00313EC9" w14:paraId="4E9EC2ED" w14:textId="77777777" w:rsidTr="00313EC9">
              <w:tc>
                <w:tcPr>
                  <w:tcW w:w="3966" w:type="dxa"/>
                </w:tcPr>
                <w:p w14:paraId="449D0113" w14:textId="77777777" w:rsidR="00313EC9" w:rsidRDefault="00313EC9" w:rsidP="00313EC9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Communication</w:t>
                  </w:r>
                </w:p>
              </w:tc>
              <w:tc>
                <w:tcPr>
                  <w:tcW w:w="3967" w:type="dxa"/>
                </w:tcPr>
                <w:p w14:paraId="563F1F40" w14:textId="77777777" w:rsidR="00313EC9" w:rsidRDefault="00313EC9" w:rsidP="00313EC9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Travail en Equipe</w:t>
                  </w:r>
                </w:p>
              </w:tc>
            </w:tr>
            <w:tr w:rsidR="00313EC9" w14:paraId="6BF3C032" w14:textId="77777777" w:rsidTr="00313EC9">
              <w:tc>
                <w:tcPr>
                  <w:tcW w:w="3966" w:type="dxa"/>
                </w:tcPr>
                <w:p w14:paraId="3BA8CE6C" w14:textId="77777777" w:rsidR="00313EC9" w:rsidRDefault="00313EC9" w:rsidP="00313EC9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Patient</w:t>
                  </w:r>
                </w:p>
              </w:tc>
              <w:tc>
                <w:tcPr>
                  <w:tcW w:w="3967" w:type="dxa"/>
                </w:tcPr>
                <w:p w14:paraId="5603D448" w14:textId="77777777" w:rsidR="00313EC9" w:rsidRDefault="00313EC9" w:rsidP="00313EC9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Politesse</w:t>
                  </w:r>
                </w:p>
              </w:tc>
            </w:tr>
            <w:tr w:rsidR="00313EC9" w14:paraId="61A7CCF2" w14:textId="77777777" w:rsidTr="00313EC9">
              <w:trPr>
                <w:trHeight w:val="70"/>
              </w:trPr>
              <w:tc>
                <w:tcPr>
                  <w:tcW w:w="3966" w:type="dxa"/>
                </w:tcPr>
                <w:p w14:paraId="0121298A" w14:textId="77777777" w:rsidR="00313EC9" w:rsidRDefault="00313EC9" w:rsidP="00313EC9">
                  <w:pPr>
                    <w:pStyle w:val="Listepuces"/>
                    <w:numPr>
                      <w:ilvl w:val="0"/>
                      <w:numId w:val="28"/>
                    </w:numPr>
                    <w:spacing w:after="0" w:line="240" w:lineRule="auto"/>
                  </w:pPr>
                  <w:r>
                    <w:t>Respect</w:t>
                  </w:r>
                </w:p>
              </w:tc>
              <w:tc>
                <w:tcPr>
                  <w:tcW w:w="3967" w:type="dxa"/>
                </w:tcPr>
                <w:p w14:paraId="704351D8" w14:textId="77777777" w:rsidR="00313EC9" w:rsidRDefault="00313EC9" w:rsidP="00313EC9">
                  <w:pPr>
                    <w:pStyle w:val="Listepuces"/>
                    <w:numPr>
                      <w:ilvl w:val="0"/>
                      <w:numId w:val="0"/>
                    </w:numPr>
                    <w:spacing w:after="0" w:line="240" w:lineRule="auto"/>
                    <w:ind w:left="360" w:hanging="360"/>
                  </w:pPr>
                </w:p>
              </w:tc>
            </w:tr>
          </w:tbl>
          <w:p w14:paraId="6303613E" w14:textId="685E0C66" w:rsidR="00313EC9" w:rsidRDefault="00313EC9">
            <w:pPr>
              <w:pStyle w:val="Listepuces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14:paraId="5B1A6C68" w14:textId="40E19D68" w:rsidR="0085493C" w:rsidRDefault="0085493C" w:rsidP="00202CD3">
      <w:pPr>
        <w:tabs>
          <w:tab w:val="left" w:pos="3690"/>
        </w:tabs>
      </w:pPr>
    </w:p>
    <w:sectPr w:rsidR="0085493C" w:rsidSect="00202CD3">
      <w:headerReference w:type="default" r:id="rId13"/>
      <w:footerReference w:type="default" r:id="rId14"/>
      <w:pgSz w:w="11907" w:h="16839"/>
      <w:pgMar w:top="720" w:right="720" w:bottom="720" w:left="72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15118" w14:textId="77777777" w:rsidR="002778FA" w:rsidRDefault="002778FA">
      <w:pPr>
        <w:spacing w:after="0" w:line="240" w:lineRule="auto"/>
      </w:pPr>
      <w:r>
        <w:separator/>
      </w:r>
    </w:p>
  </w:endnote>
  <w:endnote w:type="continuationSeparator" w:id="0">
    <w:p w14:paraId="50E53458" w14:textId="77777777" w:rsidR="002778FA" w:rsidRDefault="00277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E0A78" w14:textId="77777777" w:rsidR="0085493C" w:rsidRDefault="0085493C"/>
  <w:p w14:paraId="1E74A4D7" w14:textId="5F68250D" w:rsidR="0085493C" w:rsidRDefault="00623D54">
    <w:pPr>
      <w:pStyle w:val="Pieddepageimpaire"/>
    </w:pPr>
    <w:r>
      <w:rPr>
        <w:lang w:val="fr-FR"/>
      </w:rP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AB739D" w:rsidRPr="00AB739D">
      <w:rPr>
        <w:noProof/>
        <w:sz w:val="24"/>
        <w:szCs w:val="24"/>
        <w:lang w:val="fr-FR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5AED5" w14:textId="77777777" w:rsidR="002778FA" w:rsidRDefault="002778FA">
      <w:pPr>
        <w:spacing w:after="0" w:line="240" w:lineRule="auto"/>
      </w:pPr>
      <w:r>
        <w:separator/>
      </w:r>
    </w:p>
  </w:footnote>
  <w:footnote w:type="continuationSeparator" w:id="0">
    <w:p w14:paraId="6E4A83FF" w14:textId="77777777" w:rsidR="002778FA" w:rsidRDefault="00277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Auteur"/>
      <w:id w:val="-948783845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57179DF7" w14:textId="77777777" w:rsidR="0085493C" w:rsidRDefault="002778FA">
        <w:pPr>
          <w:pStyle w:val="En-ttedepageimpaire"/>
        </w:pPr>
        <w:r>
          <w:t>Riso Samuel</w:t>
        </w:r>
      </w:p>
    </w:sdtContent>
  </w:sdt>
  <w:p w14:paraId="40140152" w14:textId="77777777" w:rsidR="0085493C" w:rsidRDefault="0085493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111BF4"/>
    <w:multiLevelType w:val="hybridMultilevel"/>
    <w:tmpl w:val="B42A6114"/>
    <w:lvl w:ilvl="0" w:tplc="F66E93E2">
      <w:start w:val="20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D4861"/>
    <w:multiLevelType w:val="hybridMultilevel"/>
    <w:tmpl w:val="92066BCE"/>
    <w:lvl w:ilvl="0" w:tplc="485C63EA">
      <w:start w:val="20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880799"/>
    <w:multiLevelType w:val="hybridMultilevel"/>
    <w:tmpl w:val="67A4916E"/>
    <w:lvl w:ilvl="0" w:tplc="CB423BDA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0520311"/>
    <w:multiLevelType w:val="hybridMultilevel"/>
    <w:tmpl w:val="5BA08280"/>
    <w:lvl w:ilvl="0" w:tplc="7F9035E8">
      <w:start w:val="20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573C6"/>
    <w:multiLevelType w:val="hybridMultilevel"/>
    <w:tmpl w:val="4D32FDD8"/>
    <w:lvl w:ilvl="0" w:tplc="D19E5B8A">
      <w:start w:val="1"/>
      <w:numFmt w:val="bullet"/>
      <w:pStyle w:val="Retrait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10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7"/>
  </w:num>
  <w:num w:numId="20">
    <w:abstractNumId w:val="10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7"/>
  </w:num>
  <w:num w:numId="27">
    <w:abstractNumId w:val="10"/>
  </w:num>
  <w:num w:numId="28">
    <w:abstractNumId w:val="9"/>
  </w:num>
  <w:num w:numId="29">
    <w:abstractNumId w:val="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FA"/>
    <w:rsid w:val="00202CD3"/>
    <w:rsid w:val="002778FA"/>
    <w:rsid w:val="00313EC9"/>
    <w:rsid w:val="00623D54"/>
    <w:rsid w:val="00660219"/>
    <w:rsid w:val="007426E1"/>
    <w:rsid w:val="00742A13"/>
    <w:rsid w:val="00750E38"/>
    <w:rsid w:val="0085493C"/>
    <w:rsid w:val="00887600"/>
    <w:rsid w:val="00961A1C"/>
    <w:rsid w:val="00A5187A"/>
    <w:rsid w:val="00AB739D"/>
    <w:rsid w:val="00AD08E9"/>
    <w:rsid w:val="00BD2FDA"/>
    <w:rsid w:val="00C26708"/>
    <w:rsid w:val="00C47DB8"/>
    <w:rsid w:val="00FB3CD5"/>
    <w:rsid w:val="00FF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E19B23"/>
  <w15:docId w15:val="{17D8DAE9-4CF9-4504-A56F-D9FBA82B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fr-BE" w:eastAsia="fr-BE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ous-section">
    <w:name w:val="Sous-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epuces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Normalcentr">
    <w:name w:val="Block Text"/>
    <w:aliases w:val="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character" w:customStyle="1" w:styleId="Titre1Car">
    <w:name w:val="Titre 1 Car"/>
    <w:basedOn w:val="Policepardfaut"/>
    <w:link w:val="Titre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unhideWhenUsed/>
    <w:pPr>
      <w:ind w:left="360" w:hanging="360"/>
    </w:pPr>
  </w:style>
  <w:style w:type="paragraph" w:styleId="Liste2">
    <w:name w:val="List 2"/>
    <w:basedOn w:val="Normal"/>
    <w:uiPriority w:val="99"/>
    <w:unhideWhenUsed/>
    <w:pPr>
      <w:ind w:left="720" w:hanging="360"/>
    </w:pPr>
  </w:style>
  <w:style w:type="paragraph" w:styleId="Listepuces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paragraph" w:styleId="Retraitnormal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Nom">
    <w:name w:val="Nom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Adressedelexpditeur">
    <w:name w:val="Adresse de l'expéditeur"/>
    <w:basedOn w:val="Sansinterligne"/>
    <w:uiPriority w:val="4"/>
    <w:qFormat/>
    <w:pPr>
      <w:spacing w:before="240"/>
      <w:contextualSpacing/>
    </w:pPr>
    <w:rPr>
      <w:color w:val="775F55" w:themeColor="text2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ous-titre">
    <w:name w:val="Subtitle"/>
    <w:basedOn w:val="Normal"/>
    <w:link w:val="Sous-titreC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re">
    <w:name w:val="Title"/>
    <w:basedOn w:val="Normal"/>
    <w:link w:val="TitreCar"/>
    <w:uiPriority w:val="1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M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styleId="Date">
    <w:name w:val="Date"/>
    <w:basedOn w:val="Sansinterligne"/>
    <w:next w:val="Normal"/>
    <w:link w:val="DateC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ar">
    <w:name w:val="Date Car"/>
    <w:basedOn w:val="Policepardfaut"/>
    <w:link w:val="Date"/>
    <w:uiPriority w:val="99"/>
    <w:rPr>
      <w:rFonts w:cs="Times New Roman"/>
      <w:b/>
      <w:color w:val="FFFFFF" w:themeColor="background1"/>
      <w:sz w:val="23"/>
      <w:szCs w:val="23"/>
    </w:rPr>
  </w:style>
  <w:style w:type="paragraph" w:customStyle="1" w:styleId="Pieddepagepaire">
    <w:name w:val="Pied de page paire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Sansinterligne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En-ttedepageimpaire">
    <w:name w:val="En-tête de page impaire"/>
    <w:basedOn w:val="Sansinterligne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Adressedelexpditeur0">
    <w:name w:val="Adresse de l'expéditeur"/>
    <w:basedOn w:val="Sansinterligne"/>
    <w:uiPriority w:val="2"/>
    <w:unhideWhenUsed/>
    <w:qFormat/>
  </w:style>
  <w:style w:type="paragraph" w:customStyle="1" w:styleId="Nomdelasocit">
    <w:name w:val="Nom de la société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  <w:style w:type="character" w:styleId="Lienhypertextesuivivisit">
    <w:name w:val="FollowedHyperlink"/>
    <w:basedOn w:val="Policepardfaut"/>
    <w:uiPriority w:val="99"/>
    <w:semiHidden/>
    <w:unhideWhenUsed/>
    <w:rsid w:val="00742A13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tarKnights7012/Projet_informatique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rknights7012.github.io/Projet_informatiques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\AppData\Roaming\Microsoft\Templates\CV%20(Th&#232;me%20M&#233;dia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325BC65F47457BAB43181A86F7E6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4D8229-DC7C-46F2-BBD7-16AE25F1FBB9}"/>
      </w:docPartPr>
      <w:docPartBody>
        <w:p w:rsidR="00000000" w:rsidRDefault="00655FCA">
          <w:pPr>
            <w:pStyle w:val="6A325BC65F47457BAB43181A86F7E60C"/>
          </w:pPr>
          <w:r>
            <w:rPr>
              <w:rStyle w:val="Textedelespacerserv"/>
              <w:lang w:val="fr-FR"/>
            </w:rPr>
            <w:t>Choisissez un bloc de construction.</w:t>
          </w:r>
        </w:p>
      </w:docPartBody>
    </w:docPart>
    <w:docPart>
      <w:docPartPr>
        <w:name w:val="FB4C8701444F4D66BB2DDBD8BCDDBE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7E8D0A-24B6-4AB7-9862-62DC3AB1DFDA}"/>
      </w:docPartPr>
      <w:docPartBody>
        <w:p w:rsidR="00000000" w:rsidRDefault="00655FCA">
          <w:pPr>
            <w:pStyle w:val="FB4C8701444F4D66BB2DDBD8BCDDBE8A"/>
          </w:pPr>
          <w:r>
            <w:rPr>
              <w:lang w:val="fr-FR"/>
            </w:rPr>
            <w:t>[Votre nom]</w:t>
          </w:r>
        </w:p>
      </w:docPartBody>
    </w:docPart>
    <w:docPart>
      <w:docPartPr>
        <w:name w:val="C14BFD874FB84BFFBB5BB5D337363E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1C4802-6503-4FBA-A738-774BBCFD4207}"/>
      </w:docPartPr>
      <w:docPartBody>
        <w:p w:rsidR="00000000" w:rsidRDefault="00655FCA">
          <w:pPr>
            <w:pStyle w:val="C14BFD874FB84BFFBB5BB5D337363E0C"/>
          </w:pPr>
          <w:r>
            <w:rPr>
              <w:lang w:val="fr-FR"/>
            </w:rPr>
            <w:t>[Choisir la date]</w:t>
          </w:r>
        </w:p>
      </w:docPartBody>
    </w:docPart>
    <w:docPart>
      <w:docPartPr>
        <w:name w:val="1B9FEFD4B5B540038388A940C5B29C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F1245D-9942-4E2A-8BC5-4F94841E04EC}"/>
      </w:docPartPr>
      <w:docPartBody>
        <w:p w:rsidR="00000000" w:rsidRDefault="00655FCA">
          <w:pPr>
            <w:pStyle w:val="1B9FEFD4B5B540038388A940C5B29CFE"/>
          </w:pPr>
          <w:r>
            <w:rPr>
              <w:lang w:val="fr-FR"/>
            </w:rPr>
            <w:t>[Nom de la société]</w:t>
          </w:r>
        </w:p>
      </w:docPartBody>
    </w:docPart>
    <w:docPart>
      <w:docPartPr>
        <w:name w:val="B99FA1DBDF504C6A8D7B163E35ABE2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CB152F-ECC1-4CA0-ACE6-C9B0C31B2F16}"/>
      </w:docPartPr>
      <w:docPartBody>
        <w:p w:rsidR="00000000" w:rsidRDefault="00655FCA" w:rsidP="00655FCA">
          <w:pPr>
            <w:pStyle w:val="B99FA1DBDF504C6A8D7B163E35ABE20C"/>
          </w:pPr>
          <w:r>
            <w:rPr>
              <w:lang w:val="fr-FR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CA"/>
    <w:rsid w:val="0065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customStyle="1" w:styleId="6A325BC65F47457BAB43181A86F7E60C">
    <w:name w:val="6A325BC65F47457BAB43181A86F7E60C"/>
  </w:style>
  <w:style w:type="paragraph" w:customStyle="1" w:styleId="FB4C8701444F4D66BB2DDBD8BCDDBE8A">
    <w:name w:val="FB4C8701444F4D66BB2DDBD8BCDDBE8A"/>
  </w:style>
  <w:style w:type="paragraph" w:customStyle="1" w:styleId="C14BFD874FB84BFFBB5BB5D337363E0C">
    <w:name w:val="C14BFD874FB84BFFBB5BB5D337363E0C"/>
  </w:style>
  <w:style w:type="paragraph" w:customStyle="1" w:styleId="0255F3264CDC492C8C43092489BAE17C">
    <w:name w:val="0255F3264CDC492C8C43092489BAE17C"/>
  </w:style>
  <w:style w:type="paragraph" w:customStyle="1" w:styleId="C27B06400BA64B67B3C6F1B97EF698FD">
    <w:name w:val="C27B06400BA64B67B3C6F1B97EF698FD"/>
  </w:style>
  <w:style w:type="paragraph" w:customStyle="1" w:styleId="DE68CEF17B514792878E5C4E067A4448">
    <w:name w:val="DE68CEF17B514792878E5C4E067A4448"/>
  </w:style>
  <w:style w:type="paragraph" w:customStyle="1" w:styleId="16B7C97D4BB24C4FA11733423A7EA60C">
    <w:name w:val="16B7C97D4BB24C4FA11733423A7EA60C"/>
  </w:style>
  <w:style w:type="paragraph" w:customStyle="1" w:styleId="EB0CDD25AEA24159BEEE31AD088F6ECB">
    <w:name w:val="EB0CDD25AEA24159BEEE31AD088F6ECB"/>
  </w:style>
  <w:style w:type="paragraph" w:customStyle="1" w:styleId="65377175E1414A2282D1E43FB51CC0B9">
    <w:name w:val="65377175E1414A2282D1E43FB51CC0B9"/>
  </w:style>
  <w:style w:type="paragraph" w:customStyle="1" w:styleId="F80ECB35C4034250B02BFA7DD72E82C0">
    <w:name w:val="F80ECB35C4034250B02BFA7DD72E82C0"/>
  </w:style>
  <w:style w:type="paragraph" w:customStyle="1" w:styleId="A8C6099D25E24168A5CA180BE1B79247">
    <w:name w:val="A8C6099D25E24168A5CA180BE1B79247"/>
  </w:style>
  <w:style w:type="paragraph" w:customStyle="1" w:styleId="E77243280ABD43189D64D82377B4C7B5">
    <w:name w:val="E77243280ABD43189D64D82377B4C7B5"/>
  </w:style>
  <w:style w:type="paragraph" w:customStyle="1" w:styleId="1B9FEFD4B5B540038388A940C5B29CFE">
    <w:name w:val="1B9FEFD4B5B540038388A940C5B29CFE"/>
  </w:style>
  <w:style w:type="paragraph" w:customStyle="1" w:styleId="EB6DAA4D11EF44F1A9A84461B5DC12DA">
    <w:name w:val="EB6DAA4D11EF44F1A9A84461B5DC12DA"/>
  </w:style>
  <w:style w:type="paragraph" w:customStyle="1" w:styleId="1EE44AFF501A475886EB52D4FC009DBD">
    <w:name w:val="1EE44AFF501A475886EB52D4FC009DBD"/>
  </w:style>
  <w:style w:type="paragraph" w:customStyle="1" w:styleId="41D7559A51E24FC180BA8199D23C3323">
    <w:name w:val="41D7559A51E24FC180BA8199D23C3323"/>
  </w:style>
  <w:style w:type="paragraph" w:customStyle="1" w:styleId="BBE311BBF85C43D88053AAEA0E511CFF">
    <w:name w:val="BBE311BBF85C43D88053AAEA0E511CFF"/>
  </w:style>
  <w:style w:type="paragraph" w:customStyle="1" w:styleId="B99FA1DBDF504C6A8D7B163E35ABE20C">
    <w:name w:val="B99FA1DBDF504C6A8D7B163E35ABE20C"/>
    <w:rsid w:val="00655F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6E0A6-28FD-4147-B6CA-6BBED1BF9F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8EF15A4-C13A-47EC-9C78-0499F431E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(Thème Médian).dotx</Template>
  <TotalTime>1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Riso Samuel</dc:creator>
  <cp:keywords/>
  <cp:lastModifiedBy>RISO Samuel</cp:lastModifiedBy>
  <cp:revision>2</cp:revision>
  <dcterms:created xsi:type="dcterms:W3CDTF">2016-10-05T10:06:00Z</dcterms:created>
  <dcterms:modified xsi:type="dcterms:W3CDTF">2016-10-05T10:06:00Z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